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C23" w14:textId="77777777" w:rsidR="005010DD" w:rsidRPr="006F1148" w:rsidRDefault="005010DD" w:rsidP="00693463">
      <w:pPr>
        <w:pStyle w:val="Title2"/>
        <w:jc w:val="left"/>
        <w:rPr>
          <w:rFonts w:ascii="Times New Roman" w:eastAsia="Calibri" w:hAnsi="Times New Roman" w:cs="Times New Roman"/>
          <w:szCs w:val="22"/>
        </w:rPr>
      </w:pPr>
    </w:p>
    <w:p w14:paraId="3DFC8F29" w14:textId="77777777" w:rsidR="00693463" w:rsidRPr="006F1148" w:rsidRDefault="00693463" w:rsidP="00693463">
      <w:pPr>
        <w:pStyle w:val="Title2"/>
        <w:jc w:val="left"/>
        <w:rPr>
          <w:rFonts w:ascii="Times New Roman" w:eastAsia="Calibri" w:hAnsi="Times New Roman" w:cs="Times New Roman"/>
          <w:szCs w:val="22"/>
        </w:rPr>
      </w:pPr>
    </w:p>
    <w:p w14:paraId="161B1A08" w14:textId="77777777" w:rsidR="00693463" w:rsidRPr="006F1148" w:rsidRDefault="00693463" w:rsidP="00693463">
      <w:pPr>
        <w:pStyle w:val="Title2"/>
        <w:jc w:val="left"/>
        <w:rPr>
          <w:rFonts w:ascii="Times New Roman" w:eastAsia="Calibri" w:hAnsi="Times New Roman" w:cs="Times New Roman"/>
          <w:szCs w:val="22"/>
        </w:rPr>
      </w:pPr>
    </w:p>
    <w:p w14:paraId="4249DED6" w14:textId="77777777" w:rsidR="00693463" w:rsidRPr="006F1148" w:rsidRDefault="00693463" w:rsidP="00693463">
      <w:pPr>
        <w:pStyle w:val="Title2"/>
        <w:jc w:val="left"/>
        <w:rPr>
          <w:rFonts w:ascii="Times New Roman" w:eastAsia="Calibri" w:hAnsi="Times New Roman" w:cs="Times New Roman"/>
          <w:szCs w:val="22"/>
        </w:rPr>
      </w:pPr>
    </w:p>
    <w:p w14:paraId="59FA0CCB" w14:textId="77777777" w:rsidR="00693463" w:rsidRPr="006F1148" w:rsidRDefault="00693463" w:rsidP="00693463">
      <w:pPr>
        <w:pStyle w:val="Title2"/>
        <w:jc w:val="left"/>
        <w:rPr>
          <w:rFonts w:ascii="Times New Roman" w:eastAsia="Calibri" w:hAnsi="Times New Roman" w:cs="Times New Roman"/>
          <w:szCs w:val="22"/>
        </w:rPr>
      </w:pPr>
    </w:p>
    <w:p w14:paraId="1D9E82C2" w14:textId="77777777" w:rsidR="00693463" w:rsidRPr="006F1148" w:rsidRDefault="00693463" w:rsidP="00693463">
      <w:pPr>
        <w:pStyle w:val="Title2"/>
        <w:jc w:val="left"/>
        <w:rPr>
          <w:rFonts w:ascii="Times New Roman" w:eastAsia="Calibri" w:hAnsi="Times New Roman" w:cs="Times New Roman"/>
          <w:szCs w:val="22"/>
        </w:rPr>
      </w:pPr>
    </w:p>
    <w:p w14:paraId="72859FC0" w14:textId="77777777" w:rsidR="00693463" w:rsidRPr="006F1148" w:rsidRDefault="00693463" w:rsidP="00693463">
      <w:pPr>
        <w:pStyle w:val="Title2"/>
        <w:jc w:val="left"/>
        <w:rPr>
          <w:rFonts w:ascii="Times New Roman" w:eastAsia="Calibri" w:hAnsi="Times New Roman" w:cs="Times New Roman"/>
          <w:szCs w:val="22"/>
        </w:rPr>
      </w:pPr>
    </w:p>
    <w:p w14:paraId="15D9A796" w14:textId="2B30E6F2" w:rsidR="00CE5E47" w:rsidRPr="006F1148" w:rsidRDefault="002369EE" w:rsidP="00425BA3">
      <w:pPr>
        <w:pStyle w:val="Title2"/>
        <w:rPr>
          <w:rFonts w:ascii="Times New Roman" w:eastAsia="Calibri" w:hAnsi="Times New Roman" w:cs="Times New Roman"/>
          <w:sz w:val="24"/>
        </w:rPr>
      </w:pPr>
      <w:r w:rsidRPr="006F1148">
        <w:rPr>
          <w:rFonts w:ascii="Times New Roman" w:eastAsia="Calibri" w:hAnsi="Times New Roman" w:cs="Times New Roman"/>
          <w:b/>
          <w:sz w:val="24"/>
        </w:rPr>
        <w:t xml:space="preserve">Module </w:t>
      </w:r>
      <w:r w:rsidR="00A63C3B">
        <w:rPr>
          <w:rFonts w:ascii="Times New Roman" w:eastAsia="Calibri" w:hAnsi="Times New Roman" w:cs="Times New Roman"/>
          <w:b/>
          <w:sz w:val="24"/>
        </w:rPr>
        <w:t>7: Portfolio Milestone 1</w:t>
      </w:r>
    </w:p>
    <w:p w14:paraId="33D366C5" w14:textId="2D8E7DFA" w:rsidR="00CF6D08" w:rsidRPr="006F1148" w:rsidRDefault="00A63C3B" w:rsidP="00425BA3">
      <w:pPr>
        <w:pStyle w:val="Title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t>C++ Concurrency</w:t>
      </w:r>
      <w:r w:rsidR="003B3871" w:rsidRPr="006F1148">
        <w:rPr>
          <w:rFonts w:ascii="Times New Roman" w:eastAsia="Calibri" w:hAnsi="Times New Roman" w:cs="Times New Roman"/>
          <w:sz w:val="24"/>
        </w:rPr>
        <w:br/>
      </w:r>
      <w:r w:rsidR="00693463" w:rsidRPr="006F1148">
        <w:rPr>
          <w:rFonts w:ascii="Times New Roman" w:eastAsia="Calibri" w:hAnsi="Times New Roman" w:cs="Times New Roman"/>
          <w:sz w:val="24"/>
        </w:rPr>
        <w:t>Source Code, Screenshots, Results, Git Hub Repo</w:t>
      </w:r>
    </w:p>
    <w:p w14:paraId="49130886" w14:textId="77777777" w:rsidR="005010DD" w:rsidRPr="006F1148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A3ADD1C" w14:textId="77777777" w:rsidR="005010DD" w:rsidRPr="006F1148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6F1148">
        <w:rPr>
          <w:rFonts w:ascii="Times New Roman" w:eastAsia="Calibri" w:hAnsi="Times New Roman" w:cs="Times New Roman"/>
          <w:sz w:val="24"/>
        </w:rPr>
        <w:t>Anthony Nishiyama</w:t>
      </w:r>
    </w:p>
    <w:p w14:paraId="3F41729C" w14:textId="77777777" w:rsidR="005010DD" w:rsidRPr="006F1148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CD692D4" w14:textId="77777777" w:rsidR="005010DD" w:rsidRPr="006F1148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6F1148">
        <w:rPr>
          <w:rFonts w:ascii="Times New Roman" w:eastAsia="Calibri" w:hAnsi="Times New Roman" w:cs="Times New Roman"/>
          <w:sz w:val="24"/>
        </w:rPr>
        <w:t>Colorado State University Global Campus</w:t>
      </w:r>
    </w:p>
    <w:p w14:paraId="5ECBA5C8" w14:textId="2FB2962D" w:rsidR="005010DD" w:rsidRPr="006F1148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6F1148">
        <w:rPr>
          <w:rFonts w:ascii="Times New Roman" w:eastAsia="Calibri" w:hAnsi="Times New Roman" w:cs="Times New Roman"/>
          <w:sz w:val="24"/>
        </w:rPr>
        <w:t>CSC</w:t>
      </w:r>
      <w:r w:rsidR="00693463" w:rsidRPr="006F1148">
        <w:rPr>
          <w:rFonts w:ascii="Times New Roman" w:eastAsia="Calibri" w:hAnsi="Times New Roman" w:cs="Times New Roman"/>
          <w:sz w:val="24"/>
        </w:rPr>
        <w:t>450</w:t>
      </w:r>
      <w:r w:rsidRPr="006F1148">
        <w:rPr>
          <w:rFonts w:ascii="Times New Roman" w:eastAsia="Calibri" w:hAnsi="Times New Roman" w:cs="Times New Roman"/>
          <w:sz w:val="24"/>
        </w:rPr>
        <w:t>-1: Computer Programming II</w:t>
      </w:r>
      <w:r w:rsidR="00693463" w:rsidRPr="006F1148">
        <w:rPr>
          <w:rFonts w:ascii="Times New Roman" w:eastAsia="Calibri" w:hAnsi="Times New Roman" w:cs="Times New Roman"/>
          <w:sz w:val="24"/>
        </w:rPr>
        <w:t>I</w:t>
      </w:r>
    </w:p>
    <w:p w14:paraId="45A3D088" w14:textId="77777777" w:rsidR="005010DD" w:rsidRPr="006F1148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6F1148">
        <w:rPr>
          <w:rFonts w:ascii="Times New Roman" w:eastAsia="Calibri" w:hAnsi="Times New Roman" w:cs="Times New Roman"/>
          <w:sz w:val="24"/>
        </w:rPr>
        <w:t>Professor Reginald Haseltine</w:t>
      </w:r>
    </w:p>
    <w:p w14:paraId="49252D75" w14:textId="1A876A5B" w:rsidR="00C32E46" w:rsidRPr="006F1148" w:rsidRDefault="00CE5E47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6F1148">
        <w:rPr>
          <w:rFonts w:ascii="Times New Roman" w:eastAsia="Calibri" w:hAnsi="Times New Roman" w:cs="Times New Roman"/>
          <w:sz w:val="24"/>
        </w:rPr>
        <w:t xml:space="preserve">March </w:t>
      </w:r>
      <w:r w:rsidR="00A63C3B">
        <w:rPr>
          <w:rFonts w:ascii="Times New Roman" w:eastAsia="Calibri" w:hAnsi="Times New Roman" w:cs="Times New Roman"/>
          <w:sz w:val="24"/>
        </w:rPr>
        <w:t>31</w:t>
      </w:r>
      <w:r w:rsidR="00327DCE" w:rsidRPr="006F1148">
        <w:rPr>
          <w:rFonts w:ascii="Times New Roman" w:eastAsia="Calibri" w:hAnsi="Times New Roman" w:cs="Times New Roman"/>
          <w:sz w:val="24"/>
        </w:rPr>
        <w:t>, 2024</w:t>
      </w:r>
    </w:p>
    <w:p w14:paraId="47A0F9C0" w14:textId="77777777" w:rsidR="201D26C8" w:rsidRPr="006F1148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59A205B" w14:textId="77777777" w:rsidR="201D26C8" w:rsidRPr="006F1148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A5A2BD1" w14:textId="750E69F2" w:rsidR="001B611D" w:rsidRPr="006F1148" w:rsidRDefault="001B611D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101C8DB8" w14:textId="77777777" w:rsidR="00693463" w:rsidRPr="006F1148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3137255" w14:textId="77777777" w:rsidR="00693463" w:rsidRPr="006F1148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DCEC57" w14:textId="77777777" w:rsidR="00693463" w:rsidRPr="006F1148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641916" w14:textId="77777777" w:rsidR="00693463" w:rsidRPr="006F1148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B62A373" w14:textId="77777777" w:rsidR="00CB3405" w:rsidRDefault="00CB3405" w:rsidP="00CB3405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lastRenderedPageBreak/>
        <w:t xml:space="preserve">C++ Analysis </w:t>
      </w:r>
    </w:p>
    <w:p w14:paraId="7DDD80FD" w14:textId="77777777" w:rsidR="00CB3405" w:rsidRDefault="00CB3405" w:rsidP="00CB3405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Concurrency Performance Issues and Implementation</w:t>
      </w:r>
    </w:p>
    <w:p w14:paraId="42B9A461" w14:textId="45661237" w:rsidR="00CB3405" w:rsidRDefault="00CB3405" w:rsidP="00CB3405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Vulnerabilities Exhibited with use of Strings</w:t>
      </w:r>
    </w:p>
    <w:p w14:paraId="65E9115F" w14:textId="7BBE54A6" w:rsidR="00CB3405" w:rsidRDefault="00CB3405" w:rsidP="00CB3405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Security of data types exhibited</w:t>
      </w:r>
    </w:p>
    <w:p w14:paraId="5B78E75B" w14:textId="6ED11394" w:rsidR="00822C40" w:rsidRDefault="00CB3405" w:rsidP="003B3871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Source Code</w:t>
      </w:r>
    </w:p>
    <w:p w14:paraId="398C3806" w14:textId="7AEC303C" w:rsidR="00CB3405" w:rsidRDefault="00CB3405" w:rsidP="003B3871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Screenshots</w:t>
      </w:r>
    </w:p>
    <w:p w14:paraId="6A8591D0" w14:textId="4BA0B1C8" w:rsidR="00CB3405" w:rsidRPr="002C2001" w:rsidRDefault="00CB3405" w:rsidP="003B3871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GitHub Repo</w:t>
      </w:r>
    </w:p>
    <w:sectPr w:rsidR="00CB3405" w:rsidRPr="002C200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9F69" w14:textId="77777777" w:rsidR="0001629E" w:rsidRDefault="0001629E">
      <w:pPr>
        <w:spacing w:line="240" w:lineRule="auto"/>
      </w:pPr>
      <w:r>
        <w:separator/>
      </w:r>
    </w:p>
    <w:p w14:paraId="6D4456E2" w14:textId="77777777" w:rsidR="0001629E" w:rsidRDefault="0001629E"/>
  </w:endnote>
  <w:endnote w:type="continuationSeparator" w:id="0">
    <w:p w14:paraId="5680E1F2" w14:textId="77777777" w:rsidR="0001629E" w:rsidRDefault="0001629E">
      <w:pPr>
        <w:spacing w:line="240" w:lineRule="auto"/>
      </w:pPr>
      <w:r>
        <w:continuationSeparator/>
      </w:r>
    </w:p>
    <w:p w14:paraId="2968D2AA" w14:textId="77777777" w:rsidR="0001629E" w:rsidRDefault="00016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1F80" w14:textId="77777777" w:rsidR="0001629E" w:rsidRDefault="0001629E">
      <w:pPr>
        <w:spacing w:line="240" w:lineRule="auto"/>
      </w:pPr>
      <w:r>
        <w:separator/>
      </w:r>
    </w:p>
    <w:p w14:paraId="47702DD1" w14:textId="77777777" w:rsidR="0001629E" w:rsidRDefault="0001629E"/>
  </w:footnote>
  <w:footnote w:type="continuationSeparator" w:id="0">
    <w:p w14:paraId="0528F644" w14:textId="77777777" w:rsidR="0001629E" w:rsidRDefault="0001629E">
      <w:pPr>
        <w:spacing w:line="240" w:lineRule="auto"/>
      </w:pPr>
      <w:r>
        <w:continuationSeparator/>
      </w:r>
    </w:p>
    <w:p w14:paraId="0F7C3C6A" w14:textId="77777777" w:rsidR="0001629E" w:rsidRDefault="000162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46"/>
    <w:rsid w:val="0001629E"/>
    <w:rsid w:val="00023AFE"/>
    <w:rsid w:val="00024D3D"/>
    <w:rsid w:val="00040435"/>
    <w:rsid w:val="00061CB8"/>
    <w:rsid w:val="00064F3E"/>
    <w:rsid w:val="000A3D9B"/>
    <w:rsid w:val="000A70E2"/>
    <w:rsid w:val="000D4642"/>
    <w:rsid w:val="000D539D"/>
    <w:rsid w:val="000F3EDB"/>
    <w:rsid w:val="00116273"/>
    <w:rsid w:val="001240BA"/>
    <w:rsid w:val="001831B5"/>
    <w:rsid w:val="00197FF6"/>
    <w:rsid w:val="001B611D"/>
    <w:rsid w:val="001D02AE"/>
    <w:rsid w:val="002369EE"/>
    <w:rsid w:val="00242CA3"/>
    <w:rsid w:val="00273AA2"/>
    <w:rsid w:val="002C2001"/>
    <w:rsid w:val="002C79E6"/>
    <w:rsid w:val="002F3AE9"/>
    <w:rsid w:val="003065CA"/>
    <w:rsid w:val="003107BC"/>
    <w:rsid w:val="00325CCE"/>
    <w:rsid w:val="00327DCE"/>
    <w:rsid w:val="00375246"/>
    <w:rsid w:val="003804CC"/>
    <w:rsid w:val="003B3871"/>
    <w:rsid w:val="00425BA3"/>
    <w:rsid w:val="0047689C"/>
    <w:rsid w:val="004B0945"/>
    <w:rsid w:val="005010DD"/>
    <w:rsid w:val="005252E2"/>
    <w:rsid w:val="00573CE2"/>
    <w:rsid w:val="005A4AA8"/>
    <w:rsid w:val="005C199E"/>
    <w:rsid w:val="00602C5F"/>
    <w:rsid w:val="006179F1"/>
    <w:rsid w:val="00647829"/>
    <w:rsid w:val="00664C1A"/>
    <w:rsid w:val="00693463"/>
    <w:rsid w:val="006F1148"/>
    <w:rsid w:val="007A00AB"/>
    <w:rsid w:val="00822C40"/>
    <w:rsid w:val="008730BF"/>
    <w:rsid w:val="0087407D"/>
    <w:rsid w:val="0087554F"/>
    <w:rsid w:val="009402FD"/>
    <w:rsid w:val="009907BF"/>
    <w:rsid w:val="00A01B22"/>
    <w:rsid w:val="00A03977"/>
    <w:rsid w:val="00A417C1"/>
    <w:rsid w:val="00A63C3B"/>
    <w:rsid w:val="00A80266"/>
    <w:rsid w:val="00AB6496"/>
    <w:rsid w:val="00B3232A"/>
    <w:rsid w:val="00B863FB"/>
    <w:rsid w:val="00B86440"/>
    <w:rsid w:val="00BB2D6F"/>
    <w:rsid w:val="00BE4D2B"/>
    <w:rsid w:val="00C00F8F"/>
    <w:rsid w:val="00C03068"/>
    <w:rsid w:val="00C32E46"/>
    <w:rsid w:val="00C86670"/>
    <w:rsid w:val="00CB3405"/>
    <w:rsid w:val="00CE5E47"/>
    <w:rsid w:val="00CF0D96"/>
    <w:rsid w:val="00CF6D08"/>
    <w:rsid w:val="00D620FD"/>
    <w:rsid w:val="00D84E96"/>
    <w:rsid w:val="00D91044"/>
    <w:rsid w:val="00D95BB7"/>
    <w:rsid w:val="00DA44F1"/>
    <w:rsid w:val="00DF19B6"/>
    <w:rsid w:val="00E036C1"/>
    <w:rsid w:val="00E42723"/>
    <w:rsid w:val="00E67454"/>
    <w:rsid w:val="00EF55C5"/>
    <w:rsid w:val="00F125E9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36972"/>
  <w15:chartTrackingRefBased/>
  <w15:docId w15:val="{D30C4E37-7686-4C55-94D2-B3D14DD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48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143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Anthony Nishiyama</cp:lastModifiedBy>
  <cp:revision>12</cp:revision>
  <dcterms:created xsi:type="dcterms:W3CDTF">2023-12-18T08:01:00Z</dcterms:created>
  <dcterms:modified xsi:type="dcterms:W3CDTF">2024-04-01T21:59:00Z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